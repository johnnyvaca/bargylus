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D199" w14:textId="77777777"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1D5A50E2" wp14:editId="2CDDBF7A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EC20F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C1739C6" w14:textId="77777777">
        <w:tc>
          <w:tcPr>
            <w:tcW w:w="9210" w:type="dxa"/>
          </w:tcPr>
          <w:p w14:paraId="67978D5E" w14:textId="0325DC0F" w:rsidR="00C930E9" w:rsidRPr="00ED50C4" w:rsidRDefault="00BE3162" w:rsidP="00ED50C4">
            <w:pPr>
              <w:pStyle w:val="Help"/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Bargylus</w:t>
            </w:r>
            <w:proofErr w:type="spellEnd"/>
          </w:p>
        </w:tc>
      </w:tr>
    </w:tbl>
    <w:p w14:paraId="6210269C" w14:textId="77777777" w:rsidR="00CF39A8" w:rsidRDefault="00CF39A8">
      <w:pPr>
        <w:rPr>
          <w:sz w:val="52"/>
        </w:rPr>
      </w:pPr>
    </w:p>
    <w:p w14:paraId="20A62C07" w14:textId="77777777" w:rsidR="00CF39A8" w:rsidRDefault="00CF39A8"/>
    <w:p w14:paraId="21F3DDF7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239702E8" w14:textId="77777777" w:rsidR="004F521F" w:rsidRDefault="004F521F" w:rsidP="004F521F">
      <w:pPr>
        <w:jc w:val="center"/>
      </w:pPr>
    </w:p>
    <w:p w14:paraId="73573E44" w14:textId="77777777" w:rsidR="004F521F" w:rsidRDefault="004F521F" w:rsidP="004F521F">
      <w:pPr>
        <w:jc w:val="center"/>
      </w:pPr>
    </w:p>
    <w:p w14:paraId="74FCBB8C" w14:textId="77777777" w:rsidR="004F521F" w:rsidRDefault="004F521F" w:rsidP="004F521F">
      <w:pPr>
        <w:jc w:val="center"/>
      </w:pPr>
    </w:p>
    <w:p w14:paraId="1EB3EC03" w14:textId="77777777" w:rsidR="004F521F" w:rsidRDefault="004F521F" w:rsidP="004F521F">
      <w:pPr>
        <w:jc w:val="center"/>
      </w:pPr>
    </w:p>
    <w:p w14:paraId="7771F632" w14:textId="77777777" w:rsidR="004F521F" w:rsidRDefault="004F521F" w:rsidP="004F521F">
      <w:pPr>
        <w:jc w:val="center"/>
      </w:pPr>
    </w:p>
    <w:p w14:paraId="69FEC476" w14:textId="77777777" w:rsidR="004F521F" w:rsidRDefault="004F521F" w:rsidP="004F521F">
      <w:pPr>
        <w:jc w:val="center"/>
      </w:pPr>
    </w:p>
    <w:p w14:paraId="6DC3DD13" w14:textId="77777777" w:rsidR="004F521F" w:rsidRDefault="004F521F" w:rsidP="004F521F">
      <w:pPr>
        <w:jc w:val="center"/>
      </w:pPr>
    </w:p>
    <w:p w14:paraId="0E05058F" w14:textId="77777777" w:rsidR="004F521F" w:rsidRDefault="004F521F" w:rsidP="004F521F">
      <w:pPr>
        <w:jc w:val="center"/>
        <w:rPr>
          <w:i/>
        </w:rPr>
      </w:pPr>
    </w:p>
    <w:p w14:paraId="71B308E7" w14:textId="77777777" w:rsidR="004F521F" w:rsidRDefault="004F521F" w:rsidP="004F521F">
      <w:pPr>
        <w:jc w:val="center"/>
        <w:rPr>
          <w:i/>
        </w:rPr>
      </w:pPr>
    </w:p>
    <w:p w14:paraId="7C696A78" w14:textId="77777777" w:rsidR="004F521F" w:rsidRDefault="004F521F" w:rsidP="004F521F">
      <w:pPr>
        <w:jc w:val="center"/>
        <w:rPr>
          <w:i/>
        </w:rPr>
      </w:pPr>
    </w:p>
    <w:p w14:paraId="732674CD" w14:textId="77777777" w:rsidR="004F521F" w:rsidRDefault="004F521F" w:rsidP="004F521F">
      <w:pPr>
        <w:jc w:val="center"/>
        <w:rPr>
          <w:i/>
        </w:rPr>
      </w:pPr>
    </w:p>
    <w:p w14:paraId="255BDC61" w14:textId="77777777" w:rsidR="004F521F" w:rsidRDefault="004F521F" w:rsidP="004F521F">
      <w:pPr>
        <w:jc w:val="center"/>
        <w:rPr>
          <w:i/>
        </w:rPr>
      </w:pPr>
    </w:p>
    <w:p w14:paraId="50222B1C" w14:textId="77777777" w:rsidR="004F521F" w:rsidRDefault="004F521F" w:rsidP="004F521F">
      <w:pPr>
        <w:jc w:val="center"/>
        <w:rPr>
          <w:i/>
        </w:rPr>
      </w:pPr>
    </w:p>
    <w:p w14:paraId="49DCC203" w14:textId="77777777" w:rsidR="004F521F" w:rsidRDefault="004F521F" w:rsidP="004F521F">
      <w:pPr>
        <w:jc w:val="center"/>
        <w:rPr>
          <w:i/>
        </w:rPr>
      </w:pPr>
    </w:p>
    <w:p w14:paraId="350BDC0F" w14:textId="77777777" w:rsidR="004F521F" w:rsidRDefault="004F521F" w:rsidP="004F521F">
      <w:pPr>
        <w:jc w:val="center"/>
        <w:rPr>
          <w:i/>
        </w:rPr>
      </w:pPr>
    </w:p>
    <w:p w14:paraId="230605AA" w14:textId="77777777"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0768D6" wp14:editId="014DB875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DB4CB" w14:textId="77777777" w:rsidR="004F521F" w:rsidRPr="0067729D" w:rsidRDefault="004F521F" w:rsidP="00ED50C4">
                            <w:pPr>
                              <w:pStyle w:val="Help"/>
                            </w:pPr>
                            <w:r w:rsidRPr="0067729D">
                              <w:t>Nom, prénom</w:t>
                            </w:r>
                          </w:p>
                          <w:p w14:paraId="015DA9BD" w14:textId="77777777" w:rsidR="004F521F" w:rsidRPr="0062247F" w:rsidRDefault="004F521F" w:rsidP="00ED50C4">
                            <w:pPr>
                              <w:pStyle w:val="Help"/>
                            </w:pPr>
                            <w:r w:rsidRPr="0067729D">
                              <w:t>E-mail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768D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" filled="f" stroked="f">
                <v:textbox>
                  <w:txbxContent>
                    <w:p w14:paraId="328DB4CB" w14:textId="77777777" w:rsidR="004F521F" w:rsidRPr="0067729D" w:rsidRDefault="004F521F" w:rsidP="00ED50C4">
                      <w:pPr>
                        <w:pStyle w:val="Help"/>
                      </w:pPr>
                      <w:r w:rsidRPr="0067729D">
                        <w:t>Nom, prénom</w:t>
                      </w:r>
                    </w:p>
                    <w:p w14:paraId="015DA9BD" w14:textId="77777777" w:rsidR="004F521F" w:rsidRPr="0062247F" w:rsidRDefault="004F521F" w:rsidP="00ED50C4">
                      <w:pPr>
                        <w:pStyle w:val="Help"/>
                      </w:pPr>
                      <w:r w:rsidRPr="0067729D"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14:paraId="391418E9" w14:textId="77777777" w:rsidR="004F521F" w:rsidRDefault="004F521F" w:rsidP="004F521F">
      <w:pPr>
        <w:jc w:val="center"/>
        <w:rPr>
          <w:i/>
        </w:rPr>
      </w:pPr>
    </w:p>
    <w:p w14:paraId="530C676E" w14:textId="77777777" w:rsidR="004F521F" w:rsidRDefault="004F521F" w:rsidP="004F521F">
      <w:pPr>
        <w:jc w:val="center"/>
        <w:rPr>
          <w:i/>
        </w:rPr>
      </w:pPr>
    </w:p>
    <w:p w14:paraId="1DE8B710" w14:textId="77777777" w:rsidR="004F521F" w:rsidRDefault="004F521F" w:rsidP="004F521F">
      <w:pPr>
        <w:jc w:val="center"/>
        <w:rPr>
          <w:i/>
        </w:rPr>
      </w:pPr>
    </w:p>
    <w:p w14:paraId="03C39AF6" w14:textId="77777777" w:rsidR="004F521F" w:rsidRDefault="004F521F" w:rsidP="004F521F">
      <w:pPr>
        <w:jc w:val="center"/>
        <w:rPr>
          <w:i/>
        </w:rPr>
      </w:pPr>
    </w:p>
    <w:p w14:paraId="021C810C" w14:textId="77777777" w:rsidR="004F521F" w:rsidRDefault="004F521F" w:rsidP="004F521F">
      <w:pPr>
        <w:jc w:val="center"/>
        <w:rPr>
          <w:i/>
        </w:rPr>
      </w:pPr>
    </w:p>
    <w:p w14:paraId="1A8F6D3F" w14:textId="77777777" w:rsidR="004F521F" w:rsidRDefault="004F521F" w:rsidP="004F521F">
      <w:pPr>
        <w:jc w:val="center"/>
        <w:rPr>
          <w:i/>
        </w:rPr>
      </w:pPr>
    </w:p>
    <w:p w14:paraId="0B5ED319" w14:textId="77777777" w:rsidR="004F521F" w:rsidRPr="0067729D" w:rsidRDefault="004F521F" w:rsidP="004F521F">
      <w:pPr>
        <w:jc w:val="center"/>
        <w:rPr>
          <w:i/>
        </w:rPr>
      </w:pPr>
    </w:p>
    <w:p w14:paraId="4FD51BF4" w14:textId="77777777" w:rsidR="004F521F" w:rsidRDefault="004F521F" w:rsidP="004F521F">
      <w:pPr>
        <w:jc w:val="center"/>
        <w:rPr>
          <w:u w:val="single"/>
        </w:rPr>
      </w:pPr>
    </w:p>
    <w:p w14:paraId="3D9E507C" w14:textId="77777777"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1DAA0466" wp14:editId="1E7770C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26DA6" w14:textId="77777777" w:rsidR="004F521F" w:rsidRDefault="004F521F" w:rsidP="004F521F"/>
    <w:p w14:paraId="0FB579E3" w14:textId="77777777" w:rsidR="004F521F" w:rsidRDefault="004F521F" w:rsidP="004F521F"/>
    <w:p w14:paraId="4011A141" w14:textId="77777777"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D8E31" wp14:editId="59B4C979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9456E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>Classe</w:t>
                            </w:r>
                          </w:p>
                          <w:p w14:paraId="5EB9676F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09C1F015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D8E31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" filled="f" stroked="f">
                <v:textbox>
                  <w:txbxContent>
                    <w:p w14:paraId="6009456E" w14:textId="77777777"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>Classe</w:t>
                      </w:r>
                    </w:p>
                    <w:p w14:paraId="5EB9676F" w14:textId="77777777" w:rsidR="004F521F" w:rsidRDefault="004F521F" w:rsidP="00ED50C4">
                      <w:pPr>
                        <w:pStyle w:val="Help"/>
                        <w:jc w:val="center"/>
                      </w:pPr>
                    </w:p>
                    <w:p w14:paraId="09C1F015" w14:textId="77777777"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F63FF65" w14:textId="77777777" w:rsidR="004F521F" w:rsidRDefault="004F521F" w:rsidP="004F521F"/>
    <w:p w14:paraId="3A49BC27" w14:textId="77777777" w:rsidR="004F521F" w:rsidRDefault="004F521F" w:rsidP="004F521F"/>
    <w:p w14:paraId="39C404C0" w14:textId="77777777" w:rsidR="004F521F" w:rsidRDefault="004F521F" w:rsidP="004F521F"/>
    <w:p w14:paraId="2FF718C3" w14:textId="77777777" w:rsidR="004F521F" w:rsidRDefault="004F521F" w:rsidP="004F521F"/>
    <w:p w14:paraId="357DB09B" w14:textId="77777777" w:rsidR="004F521F" w:rsidRDefault="004F521F" w:rsidP="004F521F"/>
    <w:p w14:paraId="31ECF3E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A55338A" w14:textId="77777777"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61A71A6F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62AE0457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48E96CA6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3DF9FD7D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3A7E6E71" w14:textId="77777777" w:rsidR="001F6623" w:rsidRDefault="005A075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1F5FAA36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3411A632" w14:textId="77777777" w:rsidR="001F6623" w:rsidRDefault="005A07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24219812" w14:textId="77777777" w:rsidR="001F6623" w:rsidRDefault="005A07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37D39E17" w14:textId="77777777" w:rsidR="001F6623" w:rsidRDefault="005A07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4C64B0FF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4DE6FBE8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315AC1E2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01CCC356" w14:textId="77777777" w:rsidR="001F6623" w:rsidRDefault="005A075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14:paraId="276E719E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530976CB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2D1F23A9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1EA7E309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29BDA58A" w14:textId="77777777" w:rsidR="001F6623" w:rsidRDefault="005A07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6B846DBB" w14:textId="77777777" w:rsidR="001F6623" w:rsidRDefault="005A07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52728D87" w14:textId="77777777" w:rsidR="001F6623" w:rsidRDefault="005A07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0FAC51C8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60CA220C" w14:textId="77777777" w:rsidR="001F6623" w:rsidRDefault="005A075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14:paraId="45890FA2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36299B8F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75419164" w14:textId="77777777" w:rsidR="001F6623" w:rsidRDefault="005A075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14:paraId="6F739E5D" w14:textId="77777777" w:rsidR="001F6623" w:rsidRDefault="005A075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14:paraId="418F4B7F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31502EC4" w14:textId="77777777" w:rsidR="001F6623" w:rsidRDefault="005A07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6C1ED0B2" w14:textId="77777777" w:rsidR="00CF39A8" w:rsidRDefault="003F2179" w:rsidP="003F2179">
      <w:r>
        <w:fldChar w:fldCharType="end"/>
      </w:r>
    </w:p>
    <w:p w14:paraId="75391F0B" w14:textId="77777777" w:rsidR="00B9358C" w:rsidRDefault="00791020" w:rsidP="00CF39A8">
      <w:pPr>
        <w:pStyle w:val="Help"/>
      </w:pPr>
      <w:r w:rsidRPr="00791020">
        <w:rPr>
          <w:u w:val="single"/>
        </w:rPr>
        <w:t xml:space="preserve">NOTE L’INTENTION DES UTILISATEURS DE CE </w:t>
      </w:r>
      <w:proofErr w:type="gramStart"/>
      <w:r w:rsidRPr="00791020">
        <w:rPr>
          <w:u w:val="single"/>
        </w:rPr>
        <w:t>CANEVAS</w:t>
      </w:r>
      <w:r w:rsidRPr="00791020">
        <w:t>:</w:t>
      </w:r>
      <w:proofErr w:type="gramEnd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2B68D5DE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6FE17CA3" w14:textId="77777777"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387774FF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59D0372C" w14:textId="77777777"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14:paraId="23E17957" w14:textId="77777777"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14:paraId="1BF8B6BB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2F86D949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634A8595" w14:textId="77777777"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14:paraId="3CF38A95" w14:textId="77777777" w:rsidR="00CF39A8" w:rsidRDefault="001B7271" w:rsidP="00CF39A8">
      <w:pPr>
        <w:pStyle w:val="Help"/>
      </w:pPr>
      <w:r>
        <w:t>Organisation générale du projet</w:t>
      </w:r>
    </w:p>
    <w:p w14:paraId="66184DB8" w14:textId="77777777"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14:paraId="4D6A72A5" w14:textId="77777777"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14:paraId="07BD05E0" w14:textId="77777777"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14:paraId="7997255C" w14:textId="77777777"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14:paraId="36812319" w14:textId="77777777" w:rsidR="00CF39A8" w:rsidRDefault="006E2C58" w:rsidP="00CF39A8">
      <w:pPr>
        <w:pStyle w:val="Help"/>
      </w:pPr>
      <w:r w:rsidRPr="00432F3D">
        <w:t>Expert 2 : Nom, prénom, e-mail et téléphone</w:t>
      </w:r>
    </w:p>
    <w:p w14:paraId="132C467C" w14:textId="77777777"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14:paraId="2498B2B4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44265447" w14:textId="77777777" w:rsidTr="005F2769">
        <w:tc>
          <w:tcPr>
            <w:tcW w:w="3070" w:type="dxa"/>
          </w:tcPr>
          <w:p w14:paraId="110C6AF3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46FB1AA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14:paraId="6BFF81E0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14:paraId="202AD703" w14:textId="77777777" w:rsidTr="005F2769">
        <w:tc>
          <w:tcPr>
            <w:tcW w:w="3070" w:type="dxa"/>
          </w:tcPr>
          <w:p w14:paraId="0D7C02D6" w14:textId="77777777"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14:paraId="69857374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14:paraId="3FAB0D52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2D981C77" w14:textId="77777777" w:rsidTr="005F2769">
        <w:tc>
          <w:tcPr>
            <w:tcW w:w="3070" w:type="dxa"/>
          </w:tcPr>
          <w:p w14:paraId="268747DD" w14:textId="77777777"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14:paraId="2EDC9E7C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60B8D389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14:paraId="62E90AEA" w14:textId="77777777" w:rsidTr="005F2769">
        <w:tc>
          <w:tcPr>
            <w:tcW w:w="3070" w:type="dxa"/>
          </w:tcPr>
          <w:p w14:paraId="3F88D813" w14:textId="77777777"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14:paraId="7FD61861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53724C61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02F28655" w14:textId="77777777" w:rsidTr="005F2769">
        <w:tc>
          <w:tcPr>
            <w:tcW w:w="3070" w:type="dxa"/>
          </w:tcPr>
          <w:p w14:paraId="21549F82" w14:textId="77777777"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14:paraId="4677F24D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02975708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14:paraId="2D1815BE" w14:textId="77777777" w:rsidR="007C53D3" w:rsidRDefault="007C53D3" w:rsidP="00CF39A8">
      <w:pPr>
        <w:pStyle w:val="Help"/>
      </w:pPr>
    </w:p>
    <w:p w14:paraId="1006E09B" w14:textId="77777777"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72E34A2F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14:paraId="14A1EFE7" w14:textId="77777777"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14:paraId="237D2A17" w14:textId="77777777"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14:paraId="13C47E8A" w14:textId="77777777"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14:paraId="743720DD" w14:textId="77777777" w:rsidR="0083170D" w:rsidRDefault="0083170D" w:rsidP="0083170D">
      <w:pPr>
        <w:pStyle w:val="Titre1"/>
      </w:pPr>
      <w:bookmarkStart w:id="4" w:name="_Toc2333852"/>
      <w:r>
        <w:t>Analyse</w:t>
      </w:r>
      <w:bookmarkEnd w:id="4"/>
    </w:p>
    <w:p w14:paraId="01F4A8FD" w14:textId="77777777" w:rsidR="001B7C29" w:rsidRDefault="001B7C29" w:rsidP="00CF39A8">
      <w:pPr>
        <w:pStyle w:val="Help"/>
      </w:pPr>
      <w:bookmarkStart w:id="5" w:name="_Toc25553307"/>
      <w:bookmarkStart w:id="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22039833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7EF2AF66" w14:textId="77777777" w:rsidR="00A14804" w:rsidRDefault="00A14804" w:rsidP="00AA0785">
      <w:pPr>
        <w:pStyle w:val="Titre2"/>
        <w:rPr>
          <w:i w:val="0"/>
          <w:iCs/>
        </w:rPr>
      </w:pPr>
      <w:bookmarkStart w:id="7" w:name="_Toc2333857"/>
      <w:bookmarkStart w:id="8" w:name="_Toc71691012"/>
      <w:bookmarkEnd w:id="5"/>
      <w:bookmarkEnd w:id="6"/>
      <w:r>
        <w:rPr>
          <w:i w:val="0"/>
          <w:iCs/>
        </w:rPr>
        <w:t>Modèle Conceptuel de Données</w:t>
      </w:r>
      <w:bookmarkEnd w:id="7"/>
    </w:p>
    <w:p w14:paraId="3F3FC8DA" w14:textId="77777777"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14:paraId="0D092326" w14:textId="77777777"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14:paraId="32961503" w14:textId="77777777" w:rsidR="00CF39A8" w:rsidRDefault="00AA0785" w:rsidP="00AA0785">
      <w:pPr>
        <w:pStyle w:val="Titre2"/>
        <w:rPr>
          <w:i w:val="0"/>
          <w:iCs/>
        </w:rPr>
      </w:pPr>
      <w:bookmarkStart w:id="9" w:name="_Toc2333858"/>
      <w:r w:rsidRPr="00791020">
        <w:rPr>
          <w:i w:val="0"/>
          <w:iCs/>
        </w:rPr>
        <w:lastRenderedPageBreak/>
        <w:t>Stratégie de test</w:t>
      </w:r>
      <w:bookmarkEnd w:id="8"/>
      <w:bookmarkEnd w:id="9"/>
    </w:p>
    <w:p w14:paraId="42B0F45F" w14:textId="77777777"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14:paraId="199BCA03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08A1A557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14:paraId="3C50C2B0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0149A9BE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14:paraId="02017C4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0" w:name="_Toc2333860"/>
      <w:r>
        <w:t>Implémentation</w:t>
      </w:r>
      <w:bookmarkEnd w:id="10"/>
    </w:p>
    <w:p w14:paraId="0E0A31C7" w14:textId="77777777" w:rsidR="0024287C" w:rsidRDefault="0024287C" w:rsidP="00E42F56">
      <w:pPr>
        <w:pStyle w:val="Titre2"/>
        <w:rPr>
          <w:i w:val="0"/>
          <w:iCs/>
        </w:rPr>
      </w:pPr>
      <w:bookmarkStart w:id="11" w:name="_Toc2333861"/>
      <w:bookmarkStart w:id="12" w:name="_Toc25553317"/>
      <w:bookmarkStart w:id="13" w:name="_Toc71691022"/>
      <w:bookmarkStart w:id="14" w:name="_Ref254352701"/>
      <w:r>
        <w:rPr>
          <w:i w:val="0"/>
          <w:iCs/>
        </w:rPr>
        <w:t>Vue d’ensemble</w:t>
      </w:r>
      <w:bookmarkEnd w:id="11"/>
    </w:p>
    <w:p w14:paraId="382446D1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62BD8EDC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1D1E88A8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376D5CBD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798B91FA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7A6C236C" w14:textId="77777777" w:rsidR="00E42F56" w:rsidRDefault="005B43CB" w:rsidP="00E42F56">
      <w:pPr>
        <w:pStyle w:val="Titre2"/>
        <w:rPr>
          <w:i w:val="0"/>
          <w:iCs/>
        </w:rPr>
      </w:pPr>
      <w:bookmarkStart w:id="15" w:name="_Toc2333864"/>
      <w:r>
        <w:rPr>
          <w:i w:val="0"/>
          <w:iCs/>
        </w:rPr>
        <w:t>Points techniques spécifiques</w:t>
      </w:r>
      <w:bookmarkEnd w:id="15"/>
    </w:p>
    <w:p w14:paraId="2197CCF7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579ED467" w14:textId="77777777" w:rsidR="005B43CB" w:rsidRDefault="005B43CB" w:rsidP="005B43CB">
      <w:pPr>
        <w:pStyle w:val="Help"/>
      </w:pPr>
      <w:r>
        <w:t>Il peut s’agir de :</w:t>
      </w:r>
    </w:p>
    <w:p w14:paraId="034767DC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656820BC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66BCC6E1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73269CDF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2B5D0FDF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2C36B767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4A26B8A5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4A865DB2" w14:textId="77777777" w:rsidR="009319BC" w:rsidRDefault="009319BC" w:rsidP="009319BC">
      <w:pPr>
        <w:pStyle w:val="Titre3"/>
      </w:pPr>
      <w:bookmarkStart w:id="16" w:name="_Toc2333865"/>
      <w:r>
        <w:t>Point 1</w:t>
      </w:r>
      <w:bookmarkEnd w:id="16"/>
    </w:p>
    <w:p w14:paraId="1FC541A5" w14:textId="77777777" w:rsidR="009319BC" w:rsidRDefault="009319BC" w:rsidP="009319BC">
      <w:pPr>
        <w:pStyle w:val="Titre3"/>
      </w:pPr>
      <w:bookmarkStart w:id="17" w:name="_Toc2333866"/>
      <w:r>
        <w:t>Point 2</w:t>
      </w:r>
      <w:bookmarkEnd w:id="17"/>
    </w:p>
    <w:p w14:paraId="6D741175" w14:textId="77777777" w:rsidR="009319BC" w:rsidRPr="009319BC" w:rsidRDefault="009319BC" w:rsidP="009319BC">
      <w:pPr>
        <w:pStyle w:val="Titre3"/>
      </w:pPr>
      <w:bookmarkStart w:id="18" w:name="_Toc2333867"/>
      <w:r>
        <w:t>Point …</w:t>
      </w:r>
      <w:bookmarkEnd w:id="18"/>
    </w:p>
    <w:bookmarkEnd w:id="12"/>
    <w:bookmarkEnd w:id="13"/>
    <w:bookmarkEnd w:id="14"/>
    <w:p w14:paraId="18CEB064" w14:textId="77777777" w:rsidR="00D23E24" w:rsidRDefault="00D23E24" w:rsidP="00D23E24">
      <w:pPr>
        <w:pStyle w:val="Help"/>
        <w:rPr>
          <w:b/>
          <w:u w:val="single"/>
        </w:rPr>
      </w:pPr>
    </w:p>
    <w:p w14:paraId="4C519B9C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71CB7ABF" w14:textId="77777777" w:rsidR="003609D4" w:rsidRDefault="003609D4" w:rsidP="003609D4">
      <w:pPr>
        <w:pStyle w:val="Titre2"/>
        <w:rPr>
          <w:i w:val="0"/>
          <w:iCs/>
        </w:rPr>
      </w:pPr>
      <w:bookmarkStart w:id="19" w:name="_Toc2333868"/>
      <w:bookmarkStart w:id="20" w:name="_Toc25553322"/>
      <w:bookmarkStart w:id="21" w:name="_Toc71691026"/>
      <w:bookmarkStart w:id="22" w:name="_Toc2333871"/>
      <w:r>
        <w:rPr>
          <w:i w:val="0"/>
          <w:iCs/>
        </w:rPr>
        <w:t>Livraisons</w:t>
      </w:r>
      <w:bookmarkEnd w:id="19"/>
    </w:p>
    <w:p w14:paraId="2630F1BE" w14:textId="77777777" w:rsidR="003609D4" w:rsidRDefault="003609D4" w:rsidP="003609D4">
      <w:pPr>
        <w:pStyle w:val="Help"/>
      </w:pPr>
      <w:r>
        <w:t>Identification, date et raison de chaque livraison formelle effectuée au cours du projet.</w:t>
      </w:r>
    </w:p>
    <w:p w14:paraId="3EB6BF58" w14:textId="77777777" w:rsidR="00CF39A8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0"/>
      <w:r w:rsidRPr="00791020">
        <w:rPr>
          <w:i w:val="0"/>
          <w:iCs/>
        </w:rPr>
        <w:t>restantes</w:t>
      </w:r>
      <w:bookmarkEnd w:id="21"/>
      <w:bookmarkEnd w:id="22"/>
      <w:r w:rsidRPr="00791020">
        <w:rPr>
          <w:i w:val="0"/>
          <w:iCs/>
        </w:rPr>
        <w:t xml:space="preserve">  </w:t>
      </w:r>
    </w:p>
    <w:p w14:paraId="03D76B17" w14:textId="77777777" w:rsidR="00CF39A8" w:rsidRDefault="0049659A" w:rsidP="00297836">
      <w:pPr>
        <w:pStyle w:val="Help"/>
      </w:pPr>
      <w:bookmarkStart w:id="2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7A33F5D8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366B4AEB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3"/>
    </w:p>
    <w:p w14:paraId="4D25DF21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40EDD2F3" w14:textId="77777777" w:rsidR="00CF39A8" w:rsidRDefault="00AA0785" w:rsidP="00684B3D">
      <w:pPr>
        <w:pStyle w:val="Titre1"/>
        <w:tabs>
          <w:tab w:val="num" w:pos="360"/>
        </w:tabs>
      </w:pPr>
      <w:bookmarkStart w:id="24" w:name="_Toc25553328"/>
      <w:bookmarkStart w:id="25" w:name="_Toc71703263"/>
      <w:bookmarkStart w:id="26" w:name="_Toc2333872"/>
      <w:r w:rsidRPr="0049659A">
        <w:lastRenderedPageBreak/>
        <w:t>C</w:t>
      </w:r>
      <w:bookmarkEnd w:id="24"/>
      <w:bookmarkEnd w:id="25"/>
      <w:r w:rsidR="00684B3D">
        <w:t>onclusions</w:t>
      </w:r>
      <w:bookmarkEnd w:id="26"/>
    </w:p>
    <w:p w14:paraId="7EC28592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078B3551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028920E6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61BFBB12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13787F21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10B1DA73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12162FDE" w14:textId="77777777" w:rsidR="00CF39A8" w:rsidRDefault="00AA0785" w:rsidP="00684B3D">
      <w:pPr>
        <w:pStyle w:val="Titre1"/>
        <w:tabs>
          <w:tab w:val="num" w:pos="360"/>
        </w:tabs>
      </w:pPr>
      <w:bookmarkStart w:id="27" w:name="_Toc71703264"/>
      <w:bookmarkStart w:id="28" w:name="_Toc2333873"/>
      <w:r w:rsidRPr="0049659A">
        <w:t>A</w:t>
      </w:r>
      <w:bookmarkEnd w:id="27"/>
      <w:r w:rsidR="00684B3D">
        <w:t>nnexes</w:t>
      </w:r>
      <w:bookmarkEnd w:id="28"/>
    </w:p>
    <w:p w14:paraId="78371310" w14:textId="77777777" w:rsidR="00CF39A8" w:rsidRDefault="00AA0785" w:rsidP="00AA0785">
      <w:pPr>
        <w:pStyle w:val="Titre2"/>
        <w:rPr>
          <w:i w:val="0"/>
          <w:iCs/>
        </w:rPr>
      </w:pPr>
      <w:bookmarkStart w:id="29" w:name="_Toc71703265"/>
      <w:bookmarkStart w:id="30" w:name="_Toc2333874"/>
      <w:r w:rsidRPr="00791020">
        <w:rPr>
          <w:i w:val="0"/>
          <w:iCs/>
        </w:rPr>
        <w:t>Sources – Bibliographie</w:t>
      </w:r>
      <w:bookmarkEnd w:id="29"/>
      <w:bookmarkEnd w:id="30"/>
    </w:p>
    <w:p w14:paraId="73E34E96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724AC168" w14:textId="77777777" w:rsidR="00AA0785" w:rsidRPr="003609D4" w:rsidRDefault="00AA0785" w:rsidP="00AA0785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2333875"/>
      <w:r w:rsidRPr="00791020">
        <w:rPr>
          <w:i w:val="0"/>
          <w:iCs/>
        </w:rPr>
        <w:t xml:space="preserve">Journal de bord </w:t>
      </w:r>
      <w:bookmarkEnd w:id="31"/>
      <w:bookmarkEnd w:id="32"/>
      <w:r w:rsidR="00E109AA">
        <w:rPr>
          <w:i w:val="0"/>
          <w:iCs/>
        </w:rPr>
        <w:t>du projet</w:t>
      </w:r>
      <w:bookmarkEnd w:id="33"/>
    </w:p>
    <w:p w14:paraId="38EAA8CB" w14:textId="77777777" w:rsidR="00591119" w:rsidRDefault="003609D4" w:rsidP="003609D4">
      <w:pPr>
        <w:pStyle w:val="Help"/>
      </w:pPr>
      <w:r>
        <w:t>Référence au journal dans le repo Git</w:t>
      </w: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1AB6F" w14:textId="77777777" w:rsidR="005A0751" w:rsidRDefault="005A0751">
      <w:r>
        <w:separator/>
      </w:r>
    </w:p>
  </w:endnote>
  <w:endnote w:type="continuationSeparator" w:id="0">
    <w:p w14:paraId="1FBFDDE9" w14:textId="77777777" w:rsidR="005A0751" w:rsidRDefault="005A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B4988" w14:textId="77777777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5A0751">
      <w:fldChar w:fldCharType="begin"/>
    </w:r>
    <w:r w:rsidR="005A0751">
      <w:instrText xml:space="preserve"> SAVEDATE  \* MERGEFORMAT </w:instrText>
    </w:r>
    <w:r w:rsidR="005A0751">
      <w:fldChar w:fldCharType="separate"/>
    </w:r>
    <w:r w:rsidR="00BE3162">
      <w:rPr>
        <w:noProof/>
      </w:rPr>
      <w:t>00/00/0000 00:00:00</w:t>
    </w:r>
    <w:r w:rsidR="005A0751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18847" w14:textId="77777777" w:rsidR="005A0751" w:rsidRDefault="005A0751">
      <w:r>
        <w:separator/>
      </w:r>
    </w:p>
  </w:footnote>
  <w:footnote w:type="continuationSeparator" w:id="0">
    <w:p w14:paraId="56CE1CFA" w14:textId="77777777" w:rsidR="005A0751" w:rsidRDefault="005A0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58709" w14:textId="77777777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343C4396" wp14:editId="06F9A724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14:paraId="112A6407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62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609D4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A0751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BE04A9"/>
    <w:rsid w:val="00BE3162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B0B1A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A80AE6"/>
  <w14:defaultImageDpi w14:val="300"/>
  <w15:chartTrackingRefBased/>
  <w15:docId w15:val="{1287985E-CFE7-48B7-8C4C-12D7747F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Users\yogo-\Documents\GitHub\bargylus\DOC\ProjetWeb_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ProjetWeb_Documentation.dotx</Template>
  <TotalTime>0</TotalTime>
  <Pages>5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7126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1</cp:revision>
  <cp:lastPrinted>2004-09-01T12:58:00Z</cp:lastPrinted>
  <dcterms:created xsi:type="dcterms:W3CDTF">2020-05-11T11:34:00Z</dcterms:created>
  <dcterms:modified xsi:type="dcterms:W3CDTF">2020-05-11T11:34:00Z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